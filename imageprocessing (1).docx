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 xml:space="preserve">image processing </w:t>
      </w:r>
    </w:p>
    <w:p>
      <w:r>
        <w:drawing>
          <wp:inline distT="0" distB="0" distL="85723" distR="85723">
            <wp:extent cx="5274310" cy="3339906"/>
            <wp:effectExtent l="0" t="0" r="0" b="0"/>
            <wp:docPr id="1" name="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333990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85723" distR="85723">
            <wp:extent cx="5274309" cy="4415701"/>
            <wp:effectExtent l="0" t="0" r="0" b="0"/>
            <wp:docPr id="4" name="Imag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09" cy="441570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1</Pages>
  <Words>2</Words>
  <Characters>15</Characters>
  <Lines>3</Lines>
  <Paragraphs>1</Paragraphs>
  <CharactersWithSpaces>17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2025-07-02T03:26:10Z</dcterms:modified>
</cp:coreProperties>
</file>